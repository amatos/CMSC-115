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C21B" w14:textId="77777777" w:rsidR="009919FE" w:rsidRDefault="009919FE" w:rsidP="009919FE">
      <w:pPr>
        <w:pStyle w:val="Heading1"/>
      </w:pPr>
      <w:r>
        <w:t>DESIGN</w:t>
      </w:r>
    </w:p>
    <w:p w14:paraId="64F06544" w14:textId="22FBC436" w:rsidR="009919FE" w:rsidRDefault="00406D42" w:rsidP="00406D42">
      <w:pPr>
        <w:pStyle w:val="Heading2"/>
      </w:pPr>
      <w:r>
        <w:t>Pseudocode</w:t>
      </w:r>
    </w:p>
    <w:p w14:paraId="76A83A02" w14:textId="0075F5DA" w:rsidR="009919FE" w:rsidRDefault="009919FE" w:rsidP="0037779D">
      <w:pPr>
        <w:pStyle w:val="NoSpacing"/>
      </w:pPr>
      <w:r>
        <w:tab/>
        <w:t xml:space="preserve"># </w:t>
      </w:r>
      <w:r w:rsidR="0037779D">
        <w:t>Initialize Scanner object</w:t>
      </w:r>
    </w:p>
    <w:p w14:paraId="7281AD43" w14:textId="7F1DD020" w:rsidR="0037779D" w:rsidRDefault="0037779D" w:rsidP="0037779D">
      <w:pPr>
        <w:pStyle w:val="NoSpacing"/>
      </w:pPr>
      <w:r>
        <w:tab/>
        <w:t># Input string</w:t>
      </w:r>
    </w:p>
    <w:p w14:paraId="16503F3F" w14:textId="2BFEE1FB" w:rsidR="0037779D" w:rsidRDefault="0037779D" w:rsidP="0037779D">
      <w:pPr>
        <w:pStyle w:val="NoSpacing"/>
      </w:pPr>
      <w:r>
        <w:tab/>
        <w:t># Split string into separate X and Y values</w:t>
      </w:r>
    </w:p>
    <w:p w14:paraId="0DB664F9" w14:textId="06D95655" w:rsidR="0037779D" w:rsidRDefault="0037779D" w:rsidP="0037779D">
      <w:pPr>
        <w:pStyle w:val="NoSpacing"/>
      </w:pPr>
      <w:r>
        <w:tab/>
        <w:t xml:space="preserve"># </w:t>
      </w:r>
      <w:r w:rsidR="007F71BD">
        <w:t>Determine if X and Y are inside the rectangle:</w:t>
      </w:r>
    </w:p>
    <w:p w14:paraId="37433FF1" w14:textId="734D3F9E" w:rsidR="007F71BD" w:rsidRDefault="007F71BD" w:rsidP="0037779D">
      <w:pPr>
        <w:pStyle w:val="NoSpacing"/>
      </w:pPr>
      <w:r>
        <w:tab/>
      </w:r>
      <w:r>
        <w:tab/>
        <w:t xml:space="preserve"># X must be </w:t>
      </w:r>
      <w:r w:rsidR="00990F40">
        <w:t>in the set of {-5, 5}</w:t>
      </w:r>
    </w:p>
    <w:p w14:paraId="67D960D2" w14:textId="3D28A7D7" w:rsidR="00DD6967" w:rsidRDefault="00DD6967" w:rsidP="0037779D">
      <w:pPr>
        <w:pStyle w:val="NoSpacing"/>
      </w:pPr>
      <w:r>
        <w:tab/>
      </w:r>
      <w:r>
        <w:tab/>
      </w:r>
      <w:r>
        <w:tab/>
        <w:t># minX = -5</w:t>
      </w:r>
    </w:p>
    <w:p w14:paraId="08E1590C" w14:textId="4A74F6CC" w:rsidR="00DD6967" w:rsidRDefault="00DD6967" w:rsidP="0037779D">
      <w:pPr>
        <w:pStyle w:val="NoSpacing"/>
      </w:pPr>
      <w:r>
        <w:tab/>
      </w:r>
      <w:r>
        <w:tab/>
      </w:r>
      <w:r>
        <w:tab/>
        <w:t># maxX = 5</w:t>
      </w:r>
    </w:p>
    <w:p w14:paraId="62120E88" w14:textId="758E8E46" w:rsidR="00990F40" w:rsidRDefault="00990F40" w:rsidP="0037779D">
      <w:pPr>
        <w:pStyle w:val="NoSpacing"/>
      </w:pPr>
      <w:r>
        <w:tab/>
      </w:r>
      <w:r>
        <w:tab/>
        <w:t># Y must be in the set of {-2.5, 2.5}</w:t>
      </w:r>
    </w:p>
    <w:p w14:paraId="248C7133" w14:textId="25E4BC64" w:rsidR="00DD6967" w:rsidRDefault="00DD6967" w:rsidP="0037779D">
      <w:pPr>
        <w:pStyle w:val="NoSpacing"/>
      </w:pPr>
      <w:r>
        <w:tab/>
      </w:r>
      <w:r>
        <w:tab/>
      </w:r>
      <w:r>
        <w:tab/>
        <w:t xml:space="preserve"># minY = </w:t>
      </w:r>
      <w:r w:rsidR="00044231">
        <w:t>-2.5</w:t>
      </w:r>
    </w:p>
    <w:p w14:paraId="749A93DE" w14:textId="04709293" w:rsidR="00044231" w:rsidRDefault="00044231" w:rsidP="0037779D">
      <w:pPr>
        <w:pStyle w:val="NoSpacing"/>
      </w:pPr>
      <w:r>
        <w:tab/>
      </w:r>
      <w:r>
        <w:tab/>
      </w:r>
      <w:r>
        <w:tab/>
        <w:t># maxX = 2.5</w:t>
      </w:r>
    </w:p>
    <w:p w14:paraId="2589126B" w14:textId="77CA6E30" w:rsidR="00044231" w:rsidRDefault="00044231" w:rsidP="0037779D">
      <w:pPr>
        <w:pStyle w:val="NoSpacing"/>
      </w:pPr>
      <w:r>
        <w:tab/>
      </w:r>
      <w:r>
        <w:tab/>
        <w:t xml:space="preserve"># If </w:t>
      </w:r>
      <w:r w:rsidR="00E1738A">
        <w:t>( minX &lt;= X &lt;= maxX) AND (minY &lt;= Y &lt;= maxY), then (x,y) is inside the rectangle.</w:t>
      </w:r>
    </w:p>
    <w:p w14:paraId="53269F0F" w14:textId="2EC4F4DE" w:rsidR="00484FB5" w:rsidRDefault="00484FB5" w:rsidP="0037779D">
      <w:pPr>
        <w:pStyle w:val="NoSpacing"/>
      </w:pPr>
      <w:r>
        <w:tab/>
      </w:r>
      <w:r>
        <w:tab/>
      </w:r>
      <w:r>
        <w:tab/>
        <w:t># return true</w:t>
      </w:r>
    </w:p>
    <w:p w14:paraId="671E2FA4" w14:textId="4414E77C" w:rsidR="00484FB5" w:rsidRDefault="00484FB5" w:rsidP="0037779D">
      <w:pPr>
        <w:pStyle w:val="NoSpacing"/>
      </w:pPr>
      <w:r>
        <w:tab/>
      </w:r>
      <w:r>
        <w:tab/>
        <w:t># or else,</w:t>
      </w:r>
    </w:p>
    <w:p w14:paraId="5D521A95" w14:textId="6FE86B5B" w:rsidR="00484FB5" w:rsidRDefault="00484FB5" w:rsidP="0037779D">
      <w:pPr>
        <w:pStyle w:val="NoSpacing"/>
      </w:pPr>
      <w:r>
        <w:tab/>
      </w:r>
      <w:r>
        <w:tab/>
      </w:r>
      <w:r>
        <w:tab/>
        <w:t># return False</w:t>
      </w:r>
    </w:p>
    <w:p w14:paraId="43749CFC" w14:textId="0F537E99" w:rsidR="000B7267" w:rsidRDefault="000B7267" w:rsidP="0037779D">
      <w:pPr>
        <w:pStyle w:val="NoSpacing"/>
      </w:pPr>
      <w:r>
        <w:tab/>
        <w:t xml:space="preserve"># </w:t>
      </w:r>
      <w:r w:rsidR="00E73C68">
        <w:t>Print out the results</w:t>
      </w:r>
    </w:p>
    <w:p w14:paraId="758F87BE" w14:textId="251AF194" w:rsidR="00F31205" w:rsidRDefault="00F31205" w:rsidP="0037779D">
      <w:pPr>
        <w:pStyle w:val="NoSpacing"/>
      </w:pPr>
      <w:r>
        <w:tab/>
      </w:r>
      <w:r>
        <w:tab/>
        <w:t># If returned value is true:</w:t>
      </w:r>
    </w:p>
    <w:p w14:paraId="6DAA3BF4" w14:textId="1537A6AC" w:rsidR="00F31205" w:rsidRDefault="00F31205" w:rsidP="0037779D">
      <w:pPr>
        <w:pStyle w:val="NoSpacing"/>
      </w:pPr>
      <w:r>
        <w:tab/>
      </w:r>
      <w:r>
        <w:tab/>
      </w:r>
      <w:r>
        <w:tab/>
        <w:t># output “</w:t>
      </w:r>
      <w:r w:rsidR="004E213B">
        <w:t>Point (x, y) is in the rectangle”</w:t>
      </w:r>
    </w:p>
    <w:p w14:paraId="47F08810" w14:textId="1C823B86" w:rsidR="004E213B" w:rsidRDefault="004E213B" w:rsidP="0037779D">
      <w:pPr>
        <w:pStyle w:val="NoSpacing"/>
      </w:pPr>
      <w:r>
        <w:tab/>
      </w:r>
      <w:r>
        <w:tab/>
        <w:t># If returned value is false:</w:t>
      </w:r>
    </w:p>
    <w:p w14:paraId="654BF3B8" w14:textId="7CF55A53" w:rsidR="004E213B" w:rsidRDefault="004E213B" w:rsidP="0037779D">
      <w:pPr>
        <w:pStyle w:val="NoSpacing"/>
      </w:pPr>
      <w:r>
        <w:tab/>
      </w:r>
      <w:r>
        <w:tab/>
      </w:r>
      <w:r>
        <w:tab/>
        <w:t># output “Point (x, y) is not in the rectangle”</w:t>
      </w:r>
    </w:p>
    <w:p w14:paraId="2EC6490D" w14:textId="343BAEAD" w:rsidR="009919FE" w:rsidRDefault="007D3720" w:rsidP="007D3720">
      <w:pPr>
        <w:pStyle w:val="Heading2"/>
      </w:pPr>
      <w:r>
        <w:t>Flowchart</w:t>
      </w:r>
    </w:p>
    <w:p w14:paraId="19F08BC8" w14:textId="0495FED7" w:rsidR="007D3720" w:rsidRDefault="007952DF" w:rsidP="009919FE">
      <w:pPr>
        <w:pStyle w:val="NoSpacing"/>
      </w:pPr>
      <w:r>
        <w:rPr>
          <w:noProof/>
        </w:rPr>
        <w:drawing>
          <wp:inline distT="0" distB="0" distL="0" distR="0" wp14:anchorId="095E2346" wp14:editId="5C48CE19">
            <wp:extent cx="5943600" cy="3082925"/>
            <wp:effectExtent l="0" t="0" r="0" b="0"/>
            <wp:docPr id="6469862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624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0C0" w14:textId="77777777" w:rsidR="007952DF" w:rsidRDefault="007952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ED47F9" w14:textId="2F52CC9B" w:rsidR="009919FE" w:rsidRDefault="009919FE" w:rsidP="009919FE">
      <w:pPr>
        <w:pStyle w:val="Heading1"/>
      </w:pPr>
      <w:r>
        <w:lastRenderedPageBreak/>
        <w:t>TEST PLAN</w:t>
      </w:r>
    </w:p>
    <w:p w14:paraId="34EEE38A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59B4EB89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9BF4EE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9103976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3E792607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48B4C34B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2538EE1D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BCD811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43B9A9DD" w14:textId="73EEFF78" w:rsidR="009919FE" w:rsidRDefault="0055505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2 2</w:t>
            </w:r>
          </w:p>
        </w:tc>
        <w:tc>
          <w:tcPr>
            <w:tcW w:w="3028" w:type="dxa"/>
          </w:tcPr>
          <w:p w14:paraId="44B66B23" w14:textId="7DB7644B" w:rsidR="009919FE" w:rsidRDefault="00555058" w:rsidP="0055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Point (2.0, 2.0) is in the rectangle</w:t>
            </w:r>
          </w:p>
        </w:tc>
      </w:tr>
      <w:tr w:rsidR="009919FE" w14:paraId="35068B23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13A48E" w14:textId="77777777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09CA324" w14:textId="52566D70" w:rsidR="009919FE" w:rsidRDefault="0055505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6 4</w:t>
            </w:r>
          </w:p>
        </w:tc>
        <w:tc>
          <w:tcPr>
            <w:tcW w:w="3028" w:type="dxa"/>
          </w:tcPr>
          <w:p w14:paraId="242B87D4" w14:textId="31836889" w:rsidR="009919FE" w:rsidRDefault="0055505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Point (6.0, 4.0) is not in the rectangle</w:t>
            </w:r>
          </w:p>
        </w:tc>
      </w:tr>
      <w:tr w:rsidR="009919FE" w14:paraId="2C632A34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147D41" w14:textId="77777777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481601A7" w14:textId="12A0CA88" w:rsidR="009919FE" w:rsidRDefault="0055505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-5.1 -2.4</w:t>
            </w:r>
          </w:p>
        </w:tc>
        <w:tc>
          <w:tcPr>
            <w:tcW w:w="3028" w:type="dxa"/>
          </w:tcPr>
          <w:p w14:paraId="0F4A31BF" w14:textId="723A1BE4" w:rsidR="009919FE" w:rsidRDefault="00BB768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Point (-5.1, -2.4) is not in the rectangle</w:t>
            </w:r>
          </w:p>
        </w:tc>
      </w:tr>
      <w:tr w:rsidR="009D4988" w14:paraId="2AF3F733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F7C0D34" w14:textId="6C5F21C3" w:rsidR="009D4988" w:rsidRDefault="009D4988" w:rsidP="000E290C">
            <w:r>
              <w:t>4</w:t>
            </w:r>
          </w:p>
        </w:tc>
        <w:tc>
          <w:tcPr>
            <w:tcW w:w="4977" w:type="dxa"/>
          </w:tcPr>
          <w:p w14:paraId="45135B55" w14:textId="2B6C8D4F" w:rsidR="009D4988" w:rsidRDefault="0055505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-4.9 2.49</w:t>
            </w:r>
          </w:p>
        </w:tc>
        <w:tc>
          <w:tcPr>
            <w:tcW w:w="3028" w:type="dxa"/>
          </w:tcPr>
          <w:p w14:paraId="12A3A4BF" w14:textId="54C0EB73" w:rsidR="009D4988" w:rsidRDefault="00BB768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Point (-4.9, 2.49) is in the rectangle</w:t>
            </w:r>
          </w:p>
        </w:tc>
      </w:tr>
      <w:tr w:rsidR="009D4988" w14:paraId="37D6CA23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445F18" w14:textId="46157695" w:rsidR="009D4988" w:rsidRDefault="009D4988" w:rsidP="000E290C">
            <w:r>
              <w:t>5</w:t>
            </w:r>
          </w:p>
        </w:tc>
        <w:tc>
          <w:tcPr>
            <w:tcW w:w="4977" w:type="dxa"/>
          </w:tcPr>
          <w:p w14:paraId="690115C6" w14:textId="69AFB4D9" w:rsidR="009D4988" w:rsidRDefault="009D4988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-4.99 -2.499</w:t>
            </w:r>
          </w:p>
        </w:tc>
        <w:tc>
          <w:tcPr>
            <w:tcW w:w="3028" w:type="dxa"/>
          </w:tcPr>
          <w:p w14:paraId="69AD4902" w14:textId="68220FA4" w:rsidR="009D4988" w:rsidRDefault="00BB768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Point (-4.99, -2.499) is in the rectangle</w:t>
            </w:r>
          </w:p>
        </w:tc>
      </w:tr>
    </w:tbl>
    <w:p w14:paraId="6706CF4E" w14:textId="00D3B9C2" w:rsidR="009919FE" w:rsidRDefault="009919FE" w:rsidP="009919FE">
      <w:pPr>
        <w:pStyle w:val="Heading1"/>
      </w:pPr>
      <w:r>
        <w:t>SCREEN SHOTS</w:t>
      </w:r>
    </w:p>
    <w:p w14:paraId="3D4090F5" w14:textId="71188A8C" w:rsidR="002D1CE3" w:rsidRDefault="002D1CE3" w:rsidP="002D1CE3">
      <w:pPr>
        <w:pStyle w:val="Heading2"/>
      </w:pPr>
      <w:r>
        <w:t>Test 1</w:t>
      </w:r>
    </w:p>
    <w:p w14:paraId="40C40288" w14:textId="2889FD6C" w:rsidR="002D1CE3" w:rsidRPr="002D1CE3" w:rsidRDefault="00716053" w:rsidP="002D1CE3">
      <w:r w:rsidRPr="00716053">
        <w:drawing>
          <wp:inline distT="0" distB="0" distL="0" distR="0" wp14:anchorId="50CBDD51" wp14:editId="37F65866">
            <wp:extent cx="3648584" cy="609685"/>
            <wp:effectExtent l="0" t="0" r="9525" b="0"/>
            <wp:docPr id="59551213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2136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C03" w14:textId="149BE61F" w:rsidR="002D1CE3" w:rsidRDefault="002D1CE3" w:rsidP="002D1CE3">
      <w:pPr>
        <w:pStyle w:val="Heading2"/>
      </w:pPr>
      <w:r>
        <w:t>Test 2</w:t>
      </w:r>
    </w:p>
    <w:p w14:paraId="336CD74B" w14:textId="4EE0B906" w:rsidR="005215F3" w:rsidRPr="005215F3" w:rsidRDefault="005215F3" w:rsidP="005215F3">
      <w:r w:rsidRPr="005215F3">
        <w:drawing>
          <wp:inline distT="0" distB="0" distL="0" distR="0" wp14:anchorId="1E27020F" wp14:editId="5986BBFC">
            <wp:extent cx="3581900" cy="562053"/>
            <wp:effectExtent l="0" t="0" r="0" b="9525"/>
            <wp:docPr id="135358929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9296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D37" w14:textId="2CED4AD8" w:rsidR="002D1CE3" w:rsidRDefault="002D1CE3" w:rsidP="002D1CE3">
      <w:pPr>
        <w:pStyle w:val="Heading2"/>
      </w:pPr>
      <w:r>
        <w:t>Test 3</w:t>
      </w:r>
    </w:p>
    <w:p w14:paraId="175E05CF" w14:textId="3099B8E1" w:rsidR="00716053" w:rsidRPr="00716053" w:rsidRDefault="00716053" w:rsidP="00716053">
      <w:r w:rsidRPr="00716053">
        <w:drawing>
          <wp:inline distT="0" distB="0" distL="0" distR="0" wp14:anchorId="14566622" wp14:editId="5198EA63">
            <wp:extent cx="4001058" cy="562053"/>
            <wp:effectExtent l="0" t="0" r="0" b="9525"/>
            <wp:docPr id="3736710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109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367" w14:textId="6D7D38DA" w:rsidR="002D1CE3" w:rsidRDefault="002D1CE3" w:rsidP="002D1CE3">
      <w:pPr>
        <w:pStyle w:val="Heading2"/>
      </w:pPr>
      <w:r>
        <w:t>Test 4</w:t>
      </w:r>
    </w:p>
    <w:p w14:paraId="11DE25F7" w14:textId="7C9F72FC" w:rsidR="00BD3EE3" w:rsidRPr="00BD3EE3" w:rsidRDefault="00BD3EE3" w:rsidP="00BD3EE3">
      <w:r w:rsidRPr="00BD3EE3">
        <w:drawing>
          <wp:inline distT="0" distB="0" distL="0" distR="0" wp14:anchorId="0C0B1913" wp14:editId="20CD9431">
            <wp:extent cx="4096322" cy="533474"/>
            <wp:effectExtent l="0" t="0" r="0" b="0"/>
            <wp:docPr id="210298714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87141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F6BB" w14:textId="65510645" w:rsidR="002D1CE3" w:rsidRDefault="002D1CE3" w:rsidP="002D1CE3">
      <w:pPr>
        <w:pStyle w:val="Heading2"/>
      </w:pPr>
      <w:r>
        <w:t>Test 5</w:t>
      </w:r>
    </w:p>
    <w:p w14:paraId="48B1C31A" w14:textId="689D18AD" w:rsidR="009664EE" w:rsidRPr="009664EE" w:rsidRDefault="009664EE" w:rsidP="009664EE">
      <w:r w:rsidRPr="009664EE">
        <w:drawing>
          <wp:inline distT="0" distB="0" distL="0" distR="0" wp14:anchorId="6DC88A99" wp14:editId="417A030C">
            <wp:extent cx="4382112" cy="552527"/>
            <wp:effectExtent l="0" t="0" r="0" b="0"/>
            <wp:docPr id="38478667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6678" name="Picture 1" descr="A blue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EE" w:rsidRPr="009664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EC3C" w14:textId="77777777" w:rsidR="00FD2CD0" w:rsidRDefault="00FD2CD0" w:rsidP="009919FE">
      <w:pPr>
        <w:spacing w:after="0" w:line="240" w:lineRule="auto"/>
      </w:pPr>
      <w:r>
        <w:separator/>
      </w:r>
    </w:p>
  </w:endnote>
  <w:endnote w:type="continuationSeparator" w:id="0">
    <w:p w14:paraId="6FD2CF70" w14:textId="77777777" w:rsidR="00FD2CD0" w:rsidRDefault="00FD2CD0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BEFA" w14:textId="77777777" w:rsidR="00FD2CD0" w:rsidRDefault="00FD2CD0" w:rsidP="009919FE">
      <w:pPr>
        <w:spacing w:after="0" w:line="240" w:lineRule="auto"/>
      </w:pPr>
      <w:r>
        <w:separator/>
      </w:r>
    </w:p>
  </w:footnote>
  <w:footnote w:type="continuationSeparator" w:id="0">
    <w:p w14:paraId="7B233B94" w14:textId="77777777" w:rsidR="00FD2CD0" w:rsidRDefault="00FD2CD0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1AB98499" w14:textId="77777777" w:rsidTr="009919FE">
      <w:tc>
        <w:tcPr>
          <w:tcW w:w="3116" w:type="dxa"/>
        </w:tcPr>
        <w:p w14:paraId="3FAC5B4C" w14:textId="77777777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523759DC" w14:textId="77777777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07F324D" w14:textId="5049CED5" w:rsidR="009919FE" w:rsidRDefault="00FD2CD0">
          <w:pPr>
            <w:pStyle w:val="Header"/>
          </w:pPr>
          <w:r>
            <w:t>09/05/2023</w:t>
          </w:r>
        </w:p>
      </w:tc>
    </w:tr>
  </w:tbl>
  <w:p w14:paraId="5A20A624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D0"/>
    <w:rsid w:val="00044231"/>
    <w:rsid w:val="00064B63"/>
    <w:rsid w:val="000B7267"/>
    <w:rsid w:val="002D1CE3"/>
    <w:rsid w:val="0037779D"/>
    <w:rsid w:val="00406D42"/>
    <w:rsid w:val="00451853"/>
    <w:rsid w:val="00484FB5"/>
    <w:rsid w:val="004E213B"/>
    <w:rsid w:val="005215F3"/>
    <w:rsid w:val="00555058"/>
    <w:rsid w:val="00640BEC"/>
    <w:rsid w:val="00716053"/>
    <w:rsid w:val="007952DF"/>
    <w:rsid w:val="007D3720"/>
    <w:rsid w:val="007F71BD"/>
    <w:rsid w:val="009664EE"/>
    <w:rsid w:val="00990F40"/>
    <w:rsid w:val="009919FE"/>
    <w:rsid w:val="009D4988"/>
    <w:rsid w:val="00BB7683"/>
    <w:rsid w:val="00BD278D"/>
    <w:rsid w:val="00BD3EE3"/>
    <w:rsid w:val="00BE4982"/>
    <w:rsid w:val="00DC02C6"/>
    <w:rsid w:val="00DD6967"/>
    <w:rsid w:val="00E1738A"/>
    <w:rsid w:val="00E51FB1"/>
    <w:rsid w:val="00E73C68"/>
    <w:rsid w:val="00F31205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D913"/>
  <w15:chartTrackingRefBased/>
  <w15:docId w15:val="{D738FBA9-7514-4118-AC5A-A19B5AE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D4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h\OneDrive\Documents\UMGC\CMSC%20115\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Plan.dotx</Template>
  <TotalTime>20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25</cp:revision>
  <dcterms:created xsi:type="dcterms:W3CDTF">2023-09-06T01:14:00Z</dcterms:created>
  <dcterms:modified xsi:type="dcterms:W3CDTF">2023-09-06T02:24:00Z</dcterms:modified>
</cp:coreProperties>
</file>