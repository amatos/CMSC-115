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94076" w14:textId="77777777" w:rsidR="009919FE" w:rsidRDefault="009919FE" w:rsidP="009919FE">
      <w:pPr>
        <w:pStyle w:val="Heading1"/>
      </w:pPr>
      <w:r>
        <w:t>DESIGN</w:t>
      </w:r>
    </w:p>
    <w:p w14:paraId="29CADDC3" w14:textId="77777777" w:rsidR="009919FE" w:rsidRDefault="009919FE" w:rsidP="009919FE">
      <w:pPr>
        <w:pStyle w:val="NoSpacing"/>
      </w:pPr>
      <w:r>
        <w:t>Main</w:t>
      </w:r>
    </w:p>
    <w:p w14:paraId="66AA5515" w14:textId="77B8461B" w:rsidR="009919FE" w:rsidRDefault="009919FE" w:rsidP="009919FE">
      <w:pPr>
        <w:pStyle w:val="NoSpacing"/>
      </w:pPr>
      <w:r>
        <w:tab/>
        <w:t xml:space="preserve"># Initialize </w:t>
      </w:r>
      <w:r w:rsidR="00061F65">
        <w:t>Scanner input</w:t>
      </w:r>
      <w:r w:rsidR="00061F65">
        <w:br/>
      </w:r>
      <w:r w:rsidR="00061F65">
        <w:tab/>
        <w:t># Output: “Enter a time in milliseconds”</w:t>
      </w:r>
    </w:p>
    <w:p w14:paraId="3D77B602" w14:textId="5DEA9B7F" w:rsidR="00061F65" w:rsidRDefault="00061F65" w:rsidP="009919FE">
      <w:pPr>
        <w:pStyle w:val="NoSpacing"/>
      </w:pPr>
      <w:r>
        <w:tab/>
        <w:t xml:space="preserve"># </w:t>
      </w:r>
      <w:r w:rsidR="00FF73FE">
        <w:t xml:space="preserve">milliseconds &lt;- </w:t>
      </w:r>
      <w:r w:rsidR="001638BE">
        <w:t>input</w:t>
      </w:r>
    </w:p>
    <w:p w14:paraId="4A39BCB0" w14:textId="2AD75ADF" w:rsidR="001638BE" w:rsidRDefault="001638BE" w:rsidP="009919FE">
      <w:pPr>
        <w:pStyle w:val="NoSpacing"/>
      </w:pPr>
      <w:r>
        <w:tab/>
        <w:t xml:space="preserve"># </w:t>
      </w:r>
      <w:proofErr w:type="spellStart"/>
      <w:r>
        <w:t>timeHHMMSS</w:t>
      </w:r>
      <w:proofErr w:type="spellEnd"/>
      <w:r>
        <w:t xml:space="preserve"> = </w:t>
      </w:r>
      <w:proofErr w:type="spellStart"/>
      <w:r>
        <w:t>convertMillis</w:t>
      </w:r>
      <w:proofErr w:type="spellEnd"/>
      <w:r>
        <w:t>(milliseconds)</w:t>
      </w:r>
    </w:p>
    <w:p w14:paraId="1DAA913E" w14:textId="1A698C23" w:rsidR="001638BE" w:rsidRDefault="001638BE" w:rsidP="009919FE">
      <w:pPr>
        <w:pStyle w:val="NoSpacing"/>
      </w:pPr>
      <w:r>
        <w:tab/>
      </w:r>
      <w:r>
        <w:tab/>
        <w:t xml:space="preserve">### </w:t>
      </w:r>
      <w:proofErr w:type="spellStart"/>
      <w:r>
        <w:t>convertMillis</w:t>
      </w:r>
      <w:proofErr w:type="spellEnd"/>
      <w:r>
        <w:t xml:space="preserve"> ###</w:t>
      </w:r>
    </w:p>
    <w:p w14:paraId="39E506C6" w14:textId="29879125" w:rsidR="001638BE" w:rsidRDefault="001638BE" w:rsidP="009919FE">
      <w:pPr>
        <w:pStyle w:val="NoSpacing"/>
      </w:pPr>
      <w:r>
        <w:tab/>
      </w:r>
      <w:r>
        <w:tab/>
        <w:t xml:space="preserve"># input: </w:t>
      </w:r>
      <w:r w:rsidR="00AF795C">
        <w:t xml:space="preserve">long </w:t>
      </w:r>
      <w:proofErr w:type="spellStart"/>
      <w:r w:rsidR="00AF795C">
        <w:t>millis</w:t>
      </w:r>
      <w:proofErr w:type="spellEnd"/>
    </w:p>
    <w:p w14:paraId="08FDAB77" w14:textId="3A78847F" w:rsidR="00AF795C" w:rsidRDefault="00AF795C" w:rsidP="009919FE">
      <w:pPr>
        <w:pStyle w:val="NoSpacing"/>
      </w:pPr>
      <w:r>
        <w:tab/>
      </w:r>
      <w:r>
        <w:tab/>
        <w:t xml:space="preserve"># long seconds = </w:t>
      </w:r>
      <w:proofErr w:type="spellStart"/>
      <w:r>
        <w:t>millis</w:t>
      </w:r>
      <w:proofErr w:type="spellEnd"/>
      <w:r>
        <w:t xml:space="preserve"> / 1000</w:t>
      </w:r>
    </w:p>
    <w:p w14:paraId="0F23EACA" w14:textId="55470B2C" w:rsidR="00AF795C" w:rsidRDefault="00AF795C" w:rsidP="009919FE">
      <w:pPr>
        <w:pStyle w:val="NoSpacing"/>
      </w:pPr>
      <w:r>
        <w:tab/>
      </w:r>
      <w:r>
        <w:tab/>
        <w:t># long minutes = seconds / 1000</w:t>
      </w:r>
    </w:p>
    <w:p w14:paraId="70482790" w14:textId="6D3E82C5" w:rsidR="00AF795C" w:rsidRDefault="00AF795C" w:rsidP="009919FE">
      <w:pPr>
        <w:pStyle w:val="NoSpacing"/>
      </w:pPr>
      <w:r>
        <w:tab/>
      </w:r>
      <w:r>
        <w:tab/>
        <w:t xml:space="preserve"># long hours </w:t>
      </w:r>
      <w:r w:rsidR="00CF4D07">
        <w:t xml:space="preserve">= </w:t>
      </w:r>
      <w:r w:rsidR="00951749">
        <w:t xml:space="preserve">minutes / </w:t>
      </w:r>
      <w:r w:rsidR="00934A4C">
        <w:t>60</w:t>
      </w:r>
    </w:p>
    <w:p w14:paraId="4677CFA1" w14:textId="7407657B" w:rsidR="00F61A94" w:rsidRDefault="00F61A94" w:rsidP="009919FE">
      <w:pPr>
        <w:pStyle w:val="NoSpacing"/>
      </w:pPr>
      <w:r>
        <w:tab/>
      </w:r>
      <w:r>
        <w:tab/>
      </w:r>
      <w:r w:rsidR="00CA3BD0">
        <w:t># seconds = seconds % 60</w:t>
      </w:r>
    </w:p>
    <w:p w14:paraId="084D703C" w14:textId="56425557" w:rsidR="00CA3BD0" w:rsidRDefault="00CA3BD0" w:rsidP="009919FE">
      <w:pPr>
        <w:pStyle w:val="NoSpacing"/>
      </w:pPr>
      <w:r>
        <w:tab/>
      </w:r>
      <w:r>
        <w:tab/>
        <w:t># minutes = minutes % 60</w:t>
      </w:r>
    </w:p>
    <w:p w14:paraId="4B946CF8" w14:textId="7341FAB0" w:rsidR="000633EE" w:rsidRDefault="00D82752" w:rsidP="009919FE">
      <w:pPr>
        <w:pStyle w:val="NoSpacing"/>
      </w:pPr>
      <w:r>
        <w:tab/>
      </w:r>
      <w:r>
        <w:tab/>
        <w:t xml:space="preserve"># String </w:t>
      </w:r>
      <w:proofErr w:type="spellStart"/>
      <w:r w:rsidR="00264E0F" w:rsidRPr="00264E0F">
        <w:t>hhmmss</w:t>
      </w:r>
      <w:proofErr w:type="spellEnd"/>
      <w:r w:rsidR="00264E0F" w:rsidRPr="00264E0F">
        <w:t xml:space="preserve"> = hours + ":" + minutes + ":" + seconds</w:t>
      </w:r>
    </w:p>
    <w:p w14:paraId="04615C5F" w14:textId="2DCB859B" w:rsidR="008D2021" w:rsidRDefault="008D2021" w:rsidP="009919FE">
      <w:pPr>
        <w:pStyle w:val="NoSpacing"/>
      </w:pPr>
      <w:r>
        <w:tab/>
      </w:r>
      <w:r>
        <w:tab/>
        <w:t xml:space="preserve"># return </w:t>
      </w:r>
      <w:proofErr w:type="spellStart"/>
      <w:r>
        <w:t>hhmmss</w:t>
      </w:r>
      <w:proofErr w:type="spellEnd"/>
    </w:p>
    <w:p w14:paraId="436CF11D" w14:textId="1BF66327" w:rsidR="008D2021" w:rsidRDefault="008D2021" w:rsidP="009919FE">
      <w:pPr>
        <w:pStyle w:val="NoSpacing"/>
      </w:pPr>
      <w:r>
        <w:tab/>
        <w:t xml:space="preserve"># </w:t>
      </w:r>
      <w:r w:rsidR="006579C2">
        <w:t xml:space="preserve">Output: </w:t>
      </w:r>
      <w:proofErr w:type="spellStart"/>
      <w:r w:rsidR="006579C2">
        <w:t>timeHHMMSS</w:t>
      </w:r>
      <w:proofErr w:type="spellEnd"/>
    </w:p>
    <w:p w14:paraId="26678488" w14:textId="6F7BFD10" w:rsidR="00AF795C" w:rsidRDefault="00AF795C" w:rsidP="009919FE">
      <w:pPr>
        <w:pStyle w:val="NoSpacing"/>
      </w:pPr>
      <w:r>
        <w:tab/>
      </w:r>
      <w:r>
        <w:tab/>
      </w:r>
    </w:p>
    <w:p w14:paraId="3385885A" w14:textId="77777777" w:rsidR="00EB2184" w:rsidRDefault="00EB2184" w:rsidP="009919FE">
      <w:pPr>
        <w:pStyle w:val="NoSpacing"/>
      </w:pPr>
    </w:p>
    <w:p w14:paraId="0F640CDE" w14:textId="77777777" w:rsidR="00EB2184" w:rsidRDefault="00EB2184">
      <w:r>
        <w:br w:type="page"/>
      </w:r>
    </w:p>
    <w:p w14:paraId="5DD8DDE3" w14:textId="7D786914" w:rsidR="00EB2184" w:rsidRDefault="00EB2184" w:rsidP="009919FE">
      <w:pPr>
        <w:pStyle w:val="NoSpacing"/>
      </w:pPr>
      <w:r>
        <w:lastRenderedPageBreak/>
        <w:t>Diagram</w:t>
      </w:r>
    </w:p>
    <w:p w14:paraId="3785F84E" w14:textId="1F59EEAD" w:rsidR="00EB2184" w:rsidRDefault="00EB2184" w:rsidP="009919FE">
      <w:pPr>
        <w:pStyle w:val="NoSpacing"/>
      </w:pPr>
      <w:r>
        <w:rPr>
          <w:noProof/>
        </w:rPr>
        <w:drawing>
          <wp:inline distT="0" distB="0" distL="0" distR="0" wp14:anchorId="58263724" wp14:editId="7233FF26">
            <wp:extent cx="5812155" cy="7961687"/>
            <wp:effectExtent l="0" t="0" r="0" b="0"/>
            <wp:docPr id="42401619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016197" name="Picture 1" descr="A screenshot of a computer scree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5166" cy="796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3981D" w14:textId="77777777" w:rsidR="009919FE" w:rsidRDefault="009919FE" w:rsidP="009919FE">
      <w:pPr>
        <w:pStyle w:val="NoSpacing"/>
      </w:pPr>
    </w:p>
    <w:p w14:paraId="31766D78" w14:textId="77777777" w:rsidR="00B242B7" w:rsidRDefault="00B242B7" w:rsidP="00B242B7">
      <w:pPr>
        <w:pStyle w:val="Heading1"/>
      </w:pPr>
      <w:r>
        <w:t>TEST PLAN</w:t>
      </w:r>
    </w:p>
    <w:p w14:paraId="275263A5" w14:textId="77777777" w:rsidR="00B242B7" w:rsidRDefault="00B242B7" w:rsidP="00B242B7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345"/>
        <w:gridCol w:w="4977"/>
        <w:gridCol w:w="3028"/>
      </w:tblGrid>
      <w:tr w:rsidR="00B242B7" w14:paraId="52B2133D" w14:textId="77777777" w:rsidTr="00ED68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EC57C9F" w14:textId="77777777" w:rsidR="00B242B7" w:rsidRDefault="00B242B7" w:rsidP="00ED689E">
            <w:pPr>
              <w:tabs>
                <w:tab w:val="left" w:pos="1755"/>
              </w:tabs>
            </w:pPr>
            <w:r>
              <w:t>Test #</w:t>
            </w:r>
          </w:p>
        </w:tc>
        <w:tc>
          <w:tcPr>
            <w:tcW w:w="4977" w:type="dxa"/>
          </w:tcPr>
          <w:p w14:paraId="194AA4C6" w14:textId="77777777" w:rsidR="00B242B7" w:rsidRDefault="00B242B7" w:rsidP="00ED689E">
            <w:pPr>
              <w:tabs>
                <w:tab w:val="left" w:pos="175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ab/>
              <w:t>Input</w:t>
            </w:r>
          </w:p>
          <w:p w14:paraId="5F9FFE91" w14:textId="77777777" w:rsidR="00B242B7" w:rsidRDefault="00B242B7" w:rsidP="00ED689E">
            <w:pPr>
              <w:tabs>
                <w:tab w:val="left" w:pos="175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8" w:type="dxa"/>
          </w:tcPr>
          <w:p w14:paraId="17F5FB30" w14:textId="77777777" w:rsidR="00B242B7" w:rsidRDefault="00B242B7" w:rsidP="00ED68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</w:tr>
      <w:tr w:rsidR="00B242B7" w14:paraId="7052246A" w14:textId="77777777" w:rsidTr="00ED68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498EAD9" w14:textId="77777777" w:rsidR="00B242B7" w:rsidRDefault="00B242B7" w:rsidP="00ED689E">
            <w:r>
              <w:t>1</w:t>
            </w:r>
          </w:p>
        </w:tc>
        <w:tc>
          <w:tcPr>
            <w:tcW w:w="4977" w:type="dxa"/>
          </w:tcPr>
          <w:p w14:paraId="49763896" w14:textId="77777777" w:rsidR="00B242B7" w:rsidRDefault="00B242B7" w:rsidP="00ED68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5500</w:t>
            </w:r>
          </w:p>
        </w:tc>
        <w:tc>
          <w:tcPr>
            <w:tcW w:w="3028" w:type="dxa"/>
          </w:tcPr>
          <w:p w14:paraId="57659D58" w14:textId="77777777" w:rsidR="00B242B7" w:rsidRDefault="00B242B7" w:rsidP="00ED68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0:0:5</w:t>
            </w:r>
          </w:p>
        </w:tc>
      </w:tr>
      <w:tr w:rsidR="00B242B7" w14:paraId="0633104D" w14:textId="77777777" w:rsidTr="00ED68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A4BE27B" w14:textId="77777777" w:rsidR="00B242B7" w:rsidRDefault="00B242B7" w:rsidP="00ED689E">
            <w:r>
              <w:t>2</w:t>
            </w:r>
          </w:p>
        </w:tc>
        <w:tc>
          <w:tcPr>
            <w:tcW w:w="4977" w:type="dxa"/>
          </w:tcPr>
          <w:p w14:paraId="6C3C58C8" w14:textId="77777777" w:rsidR="00B242B7" w:rsidRDefault="00B242B7" w:rsidP="00ED68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5FA5">
              <w:t>100000</w:t>
            </w:r>
          </w:p>
        </w:tc>
        <w:tc>
          <w:tcPr>
            <w:tcW w:w="3028" w:type="dxa"/>
          </w:tcPr>
          <w:p w14:paraId="6226D12A" w14:textId="77777777" w:rsidR="00B242B7" w:rsidRDefault="00B242B7" w:rsidP="00ED68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5FA5">
              <w:t>0:1:40</w:t>
            </w:r>
          </w:p>
        </w:tc>
      </w:tr>
      <w:tr w:rsidR="00B242B7" w14:paraId="44DCD31F" w14:textId="77777777" w:rsidTr="00ED68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0051DDB" w14:textId="77777777" w:rsidR="00B242B7" w:rsidRDefault="00B242B7" w:rsidP="00ED689E">
            <w:r>
              <w:t>3</w:t>
            </w:r>
          </w:p>
        </w:tc>
        <w:tc>
          <w:tcPr>
            <w:tcW w:w="4977" w:type="dxa"/>
          </w:tcPr>
          <w:p w14:paraId="0F574A21" w14:textId="77777777" w:rsidR="00B242B7" w:rsidRDefault="00B242B7" w:rsidP="00ED68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5FA5">
              <w:t>555550000</w:t>
            </w:r>
          </w:p>
        </w:tc>
        <w:tc>
          <w:tcPr>
            <w:tcW w:w="3028" w:type="dxa"/>
          </w:tcPr>
          <w:p w14:paraId="22C3994D" w14:textId="77777777" w:rsidR="00B242B7" w:rsidRDefault="00B242B7" w:rsidP="00ED68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5EDB">
              <w:t>154:19:10</w:t>
            </w:r>
            <w:r>
              <w:t xml:space="preserve"> </w:t>
            </w:r>
          </w:p>
        </w:tc>
      </w:tr>
    </w:tbl>
    <w:p w14:paraId="669C3649" w14:textId="77777777" w:rsidR="00B242B7" w:rsidRDefault="00B242B7" w:rsidP="00B242B7"/>
    <w:p w14:paraId="11DB6930" w14:textId="77777777" w:rsidR="00B242B7" w:rsidRDefault="00B242B7" w:rsidP="00B242B7">
      <w:pPr>
        <w:pStyle w:val="Heading1"/>
      </w:pPr>
      <w:r>
        <w:t>SCREEN SHOTS</w:t>
      </w:r>
    </w:p>
    <w:p w14:paraId="295F01AC" w14:textId="77777777" w:rsidR="00B242B7" w:rsidRDefault="00B242B7" w:rsidP="00B242B7">
      <w:r>
        <w:t>1</w:t>
      </w:r>
    </w:p>
    <w:p w14:paraId="3CCFF5E8" w14:textId="77777777" w:rsidR="00B242B7" w:rsidRDefault="00B242B7" w:rsidP="00B242B7">
      <w:r w:rsidRPr="00FC6C23">
        <w:drawing>
          <wp:inline distT="0" distB="0" distL="0" distR="0" wp14:anchorId="29D08F1C" wp14:editId="410EE610">
            <wp:extent cx="3839111" cy="809738"/>
            <wp:effectExtent l="0" t="0" r="9525" b="9525"/>
            <wp:docPr id="1823175448" name="Picture 1" descr="A blu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175448" name="Picture 1" descr="A blue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997A1" w14:textId="77777777" w:rsidR="00B242B7" w:rsidRDefault="00B242B7" w:rsidP="00B242B7">
      <w:r>
        <w:t>2</w:t>
      </w:r>
    </w:p>
    <w:p w14:paraId="1DDAC6DE" w14:textId="77777777" w:rsidR="00B242B7" w:rsidRDefault="00B242B7" w:rsidP="00B242B7">
      <w:r w:rsidRPr="00703A85">
        <w:drawing>
          <wp:inline distT="0" distB="0" distL="0" distR="0" wp14:anchorId="739CBE53" wp14:editId="5F3E7BD3">
            <wp:extent cx="4077269" cy="828791"/>
            <wp:effectExtent l="0" t="0" r="0" b="9525"/>
            <wp:docPr id="296727980" name="Picture 1" descr="A blu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727980" name="Picture 1" descr="A blue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C0225" w14:textId="77777777" w:rsidR="00B242B7" w:rsidRDefault="00B242B7" w:rsidP="00B242B7">
      <w:r>
        <w:t>3</w:t>
      </w:r>
    </w:p>
    <w:p w14:paraId="00BB3AEF" w14:textId="77777777" w:rsidR="00B242B7" w:rsidRDefault="00B242B7" w:rsidP="00B242B7">
      <w:r w:rsidRPr="00050C50">
        <w:drawing>
          <wp:inline distT="0" distB="0" distL="0" distR="0" wp14:anchorId="7B212949" wp14:editId="4239DB57">
            <wp:extent cx="5020376" cy="838317"/>
            <wp:effectExtent l="0" t="0" r="8890" b="0"/>
            <wp:docPr id="2079103678" name="Picture 1" descr="A blu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103678" name="Picture 1" descr="A blue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42B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ACE54" w14:textId="77777777" w:rsidR="001C2DC8" w:rsidRDefault="001C2DC8" w:rsidP="009919FE">
      <w:pPr>
        <w:spacing w:after="0" w:line="240" w:lineRule="auto"/>
      </w:pPr>
      <w:r>
        <w:separator/>
      </w:r>
    </w:p>
  </w:endnote>
  <w:endnote w:type="continuationSeparator" w:id="0">
    <w:p w14:paraId="1802A7B4" w14:textId="77777777" w:rsidR="001C2DC8" w:rsidRDefault="001C2DC8" w:rsidP="009919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D6E89" w14:textId="77777777" w:rsidR="001C2DC8" w:rsidRDefault="001C2DC8" w:rsidP="009919FE">
      <w:pPr>
        <w:spacing w:after="0" w:line="240" w:lineRule="auto"/>
      </w:pPr>
      <w:r>
        <w:separator/>
      </w:r>
    </w:p>
  </w:footnote>
  <w:footnote w:type="continuationSeparator" w:id="0">
    <w:p w14:paraId="00F17849" w14:textId="77777777" w:rsidR="001C2DC8" w:rsidRDefault="001C2DC8" w:rsidP="009919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Light"/>
      <w:tblW w:w="0" w:type="auto"/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9919FE" w14:paraId="6869B972" w14:textId="77777777" w:rsidTr="009919FE">
      <w:tc>
        <w:tcPr>
          <w:tcW w:w="3116" w:type="dxa"/>
        </w:tcPr>
        <w:p w14:paraId="65914F83" w14:textId="77777777" w:rsidR="009919FE" w:rsidRDefault="009919FE">
          <w:pPr>
            <w:pStyle w:val="Header"/>
          </w:pPr>
          <w:r>
            <w:t>Alberth Matos</w:t>
          </w:r>
        </w:p>
      </w:tc>
      <w:tc>
        <w:tcPr>
          <w:tcW w:w="3117" w:type="dxa"/>
        </w:tcPr>
        <w:p w14:paraId="12A4534C" w14:textId="77777777" w:rsidR="009919FE" w:rsidRDefault="009919FE">
          <w:pPr>
            <w:pStyle w:val="Header"/>
          </w:pPr>
          <w:r>
            <w:t>CMSC 115</w:t>
          </w:r>
        </w:p>
      </w:tc>
      <w:tc>
        <w:tcPr>
          <w:tcW w:w="3117" w:type="dxa"/>
        </w:tcPr>
        <w:p w14:paraId="451C4401" w14:textId="08C2101A" w:rsidR="009919FE" w:rsidRDefault="00F910BD">
          <w:pPr>
            <w:pStyle w:val="Header"/>
          </w:pPr>
          <w:r>
            <w:t>09/26/2023</w:t>
          </w:r>
        </w:p>
      </w:tc>
    </w:tr>
  </w:tbl>
  <w:p w14:paraId="3AFC3783" w14:textId="77777777" w:rsidR="009919FE" w:rsidRDefault="009919F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0BD"/>
    <w:rsid w:val="00061F65"/>
    <w:rsid w:val="000633EE"/>
    <w:rsid w:val="00064B63"/>
    <w:rsid w:val="001638BE"/>
    <w:rsid w:val="001C2DC8"/>
    <w:rsid w:val="00264E0F"/>
    <w:rsid w:val="002C38F0"/>
    <w:rsid w:val="00451853"/>
    <w:rsid w:val="00640BEC"/>
    <w:rsid w:val="006579C2"/>
    <w:rsid w:val="008D2021"/>
    <w:rsid w:val="00934A4C"/>
    <w:rsid w:val="00951749"/>
    <w:rsid w:val="009919FE"/>
    <w:rsid w:val="009D497D"/>
    <w:rsid w:val="00A37FEF"/>
    <w:rsid w:val="00AF795C"/>
    <w:rsid w:val="00B242B7"/>
    <w:rsid w:val="00BE4982"/>
    <w:rsid w:val="00CA3BD0"/>
    <w:rsid w:val="00CF4D07"/>
    <w:rsid w:val="00D82752"/>
    <w:rsid w:val="00DC02C6"/>
    <w:rsid w:val="00EB2184"/>
    <w:rsid w:val="00F61A94"/>
    <w:rsid w:val="00F910BD"/>
    <w:rsid w:val="00FF7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20457"/>
  <w15:chartTrackingRefBased/>
  <w15:docId w15:val="{831C5D70-C04A-417C-BE01-9BACDF9ED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9FE"/>
  </w:style>
  <w:style w:type="paragraph" w:styleId="Heading1">
    <w:name w:val="heading 1"/>
    <w:basedOn w:val="Normal"/>
    <w:next w:val="Normal"/>
    <w:link w:val="Heading1Char"/>
    <w:uiPriority w:val="9"/>
    <w:qFormat/>
    <w:rsid w:val="009919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19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19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9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19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19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19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19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19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9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19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19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19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19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19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19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19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19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19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19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19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19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19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19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19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19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19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19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19F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919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9FE"/>
  </w:style>
  <w:style w:type="paragraph" w:styleId="Footer">
    <w:name w:val="footer"/>
    <w:basedOn w:val="Normal"/>
    <w:link w:val="FooterChar"/>
    <w:uiPriority w:val="99"/>
    <w:unhideWhenUsed/>
    <w:rsid w:val="009919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9FE"/>
  </w:style>
  <w:style w:type="table" w:styleId="TableGrid">
    <w:name w:val="Table Grid"/>
    <w:basedOn w:val="TableNormal"/>
    <w:uiPriority w:val="39"/>
    <w:rsid w:val="00991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919F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9919F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9919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berth\OneDrive\Documents\UMGC\CMSC%20115\Test%20Pla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 Plan.dotx</Template>
  <TotalTime>19</TotalTime>
  <Pages>3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Alberth Matos</dc:creator>
  <cp:keywords/>
  <dc:description/>
  <cp:lastModifiedBy>Alberth Matos</cp:lastModifiedBy>
  <cp:revision>19</cp:revision>
  <dcterms:created xsi:type="dcterms:W3CDTF">2023-09-26T20:02:00Z</dcterms:created>
  <dcterms:modified xsi:type="dcterms:W3CDTF">2023-09-26T20:56:00Z</dcterms:modified>
</cp:coreProperties>
</file>