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194076" w14:textId="77777777" w:rsidR="009919FE" w:rsidRDefault="009919FE" w:rsidP="009919FE">
      <w:pPr>
        <w:pStyle w:val="Heading1"/>
      </w:pPr>
      <w:r>
        <w:t>DESIGN</w:t>
      </w:r>
    </w:p>
    <w:p w14:paraId="29CADDC3" w14:textId="77777777" w:rsidR="009919FE" w:rsidRDefault="009919FE" w:rsidP="009919FE">
      <w:pPr>
        <w:pStyle w:val="NoSpacing"/>
      </w:pPr>
      <w:r>
        <w:t>Main</w:t>
      </w:r>
    </w:p>
    <w:p w14:paraId="66AA5515" w14:textId="137841C9" w:rsidR="009919FE" w:rsidRDefault="009919FE" w:rsidP="009919FE">
      <w:pPr>
        <w:pStyle w:val="NoSpacing"/>
      </w:pPr>
      <w:r>
        <w:tab/>
        <w:t xml:space="preserve"># Initialize </w:t>
      </w:r>
      <w:r w:rsidR="00832BAB">
        <w:t>Scanned Input</w:t>
      </w:r>
    </w:p>
    <w:p w14:paraId="6883C74D" w14:textId="407DD2DC" w:rsidR="00832BAB" w:rsidRDefault="00832BAB" w:rsidP="009919FE">
      <w:pPr>
        <w:pStyle w:val="NoSpacing"/>
      </w:pPr>
      <w:r>
        <w:tab/>
        <w:t># Initialize int number, width</w:t>
      </w:r>
    </w:p>
    <w:p w14:paraId="7DA5CE21" w14:textId="63684A81" w:rsidR="00832BAB" w:rsidRDefault="00832BAB" w:rsidP="009919FE">
      <w:pPr>
        <w:pStyle w:val="NoSpacing"/>
      </w:pPr>
      <w:r>
        <w:tab/>
        <w:t># Output: Enter an integer</w:t>
      </w:r>
    </w:p>
    <w:p w14:paraId="03523FF7" w14:textId="31065504" w:rsidR="00832BAB" w:rsidRDefault="00832BAB" w:rsidP="009919FE">
      <w:pPr>
        <w:pStyle w:val="NoSpacing"/>
      </w:pPr>
      <w:r>
        <w:tab/>
        <w:t># number &lt;- input</w:t>
      </w:r>
    </w:p>
    <w:p w14:paraId="00D854AD" w14:textId="373AD54A" w:rsidR="00832BAB" w:rsidRDefault="00832BAB" w:rsidP="009919FE">
      <w:pPr>
        <w:pStyle w:val="NoSpacing"/>
      </w:pPr>
      <w:r>
        <w:tab/>
        <w:t># Output: Enter the width</w:t>
      </w:r>
    </w:p>
    <w:p w14:paraId="38BBEE91" w14:textId="10FDF160" w:rsidR="00832BAB" w:rsidRDefault="00832BAB" w:rsidP="009919FE">
      <w:pPr>
        <w:pStyle w:val="NoSpacing"/>
      </w:pPr>
      <w:r>
        <w:tab/>
        <w:t># width &lt;- input</w:t>
      </w:r>
    </w:p>
    <w:p w14:paraId="6BF3195C" w14:textId="6C09622B" w:rsidR="005E0D50" w:rsidRDefault="005E0D50" w:rsidP="009B123E">
      <w:pPr>
        <w:pStyle w:val="NoSpacing"/>
      </w:pPr>
      <w:r>
        <w:tab/>
        <w:t xml:space="preserve"># </w:t>
      </w:r>
      <w:proofErr w:type="spellStart"/>
      <w:r>
        <w:t>formattedString</w:t>
      </w:r>
      <w:proofErr w:type="spellEnd"/>
      <w:r>
        <w:t xml:space="preserve"> = </w:t>
      </w:r>
      <w:proofErr w:type="gramStart"/>
      <w:r>
        <w:t>format(</w:t>
      </w:r>
      <w:proofErr w:type="gramEnd"/>
      <w:r>
        <w:t>number, width)</w:t>
      </w:r>
    </w:p>
    <w:p w14:paraId="2F6795AE" w14:textId="6BD74619" w:rsidR="005E0D50" w:rsidRDefault="005E0D50" w:rsidP="009B123E">
      <w:pPr>
        <w:pStyle w:val="NoSpacing"/>
      </w:pPr>
      <w:r>
        <w:tab/>
        <w:t xml:space="preserve"># Output: The formatted number is </w:t>
      </w:r>
      <w:proofErr w:type="spellStart"/>
      <w:r>
        <w:t>formattedString</w:t>
      </w:r>
      <w:proofErr w:type="spellEnd"/>
    </w:p>
    <w:p w14:paraId="4230E6AF" w14:textId="65B26618" w:rsidR="009B123E" w:rsidRDefault="009B123E" w:rsidP="009B123E">
      <w:pPr>
        <w:pStyle w:val="NoSpacing"/>
      </w:pPr>
      <w:r>
        <w:tab/>
      </w:r>
      <w:r>
        <w:tab/>
        <w:t>### format ###</w:t>
      </w:r>
    </w:p>
    <w:p w14:paraId="44324DBB" w14:textId="77777777" w:rsidR="009B123E" w:rsidRDefault="009B123E" w:rsidP="009B123E">
      <w:pPr>
        <w:pStyle w:val="NoSpacing"/>
      </w:pPr>
      <w:r>
        <w:tab/>
      </w:r>
      <w:r>
        <w:tab/>
        <w:t xml:space="preserve"># Initialize String </w:t>
      </w:r>
      <w:proofErr w:type="spellStart"/>
      <w:r>
        <w:t>numberAsString</w:t>
      </w:r>
      <w:proofErr w:type="spellEnd"/>
    </w:p>
    <w:p w14:paraId="2367BC85" w14:textId="77777777" w:rsidR="004C56C4" w:rsidRDefault="009B123E" w:rsidP="009B123E">
      <w:pPr>
        <w:pStyle w:val="NoSpacing"/>
      </w:pPr>
      <w:r>
        <w:tab/>
      </w:r>
      <w:r>
        <w:tab/>
        <w:t xml:space="preserve"># </w:t>
      </w:r>
      <w:proofErr w:type="gramStart"/>
      <w:r w:rsidR="004C56C4">
        <w:t>if</w:t>
      </w:r>
      <w:proofErr w:type="gramEnd"/>
      <w:r w:rsidR="004C56C4">
        <w:t xml:space="preserve"> </w:t>
      </w:r>
      <w:proofErr w:type="spellStart"/>
      <w:r w:rsidR="004C56C4">
        <w:t>numberAsString.length</w:t>
      </w:r>
      <w:proofErr w:type="spellEnd"/>
      <w:r w:rsidR="004C56C4">
        <w:t xml:space="preserve"> &gt; width</w:t>
      </w:r>
    </w:p>
    <w:p w14:paraId="073F10F6" w14:textId="7D4EBF7F" w:rsidR="004C56C4" w:rsidRDefault="004C56C4" w:rsidP="009B123E">
      <w:pPr>
        <w:pStyle w:val="NoSpacing"/>
      </w:pPr>
      <w:r>
        <w:tab/>
      </w:r>
      <w:r>
        <w:tab/>
      </w:r>
      <w:r>
        <w:tab/>
      </w:r>
      <w:r w:rsidR="009D7A82">
        <w:t># r</w:t>
      </w:r>
      <w:r>
        <w:t xml:space="preserve">eturn </w:t>
      </w:r>
      <w:proofErr w:type="spellStart"/>
      <w:r>
        <w:t>numberAsString</w:t>
      </w:r>
      <w:proofErr w:type="spellEnd"/>
    </w:p>
    <w:p w14:paraId="41BA180B" w14:textId="77777777" w:rsidR="009D7A82" w:rsidRDefault="004C56C4" w:rsidP="009B123E">
      <w:pPr>
        <w:pStyle w:val="NoSpacing"/>
      </w:pPr>
      <w:r>
        <w:tab/>
      </w:r>
      <w:r>
        <w:tab/>
      </w:r>
      <w:r w:rsidR="009D7A82">
        <w:t xml:space="preserve"># loop: while </w:t>
      </w:r>
      <w:proofErr w:type="spellStart"/>
      <w:r w:rsidR="009D7A82">
        <w:t>numberAsString.length</w:t>
      </w:r>
      <w:proofErr w:type="spellEnd"/>
      <w:r w:rsidR="009D7A82">
        <w:t xml:space="preserve"> &lt; width</w:t>
      </w:r>
    </w:p>
    <w:p w14:paraId="6E366CF8" w14:textId="77777777" w:rsidR="009D7A82" w:rsidRDefault="009D7A82" w:rsidP="009B123E">
      <w:pPr>
        <w:pStyle w:val="NoSpacing"/>
      </w:pPr>
      <w:r>
        <w:tab/>
      </w:r>
      <w:r>
        <w:tab/>
      </w:r>
      <w:r>
        <w:tab/>
        <w:t xml:space="preserve"># </w:t>
      </w:r>
      <w:proofErr w:type="gramStart"/>
      <w:r>
        <w:t>if</w:t>
      </w:r>
      <w:proofErr w:type="gramEnd"/>
      <w:r>
        <w:t xml:space="preserve"> </w:t>
      </w:r>
      <w:proofErr w:type="spellStart"/>
      <w:r>
        <w:t>numberAsString.length</w:t>
      </w:r>
      <w:proofErr w:type="spellEnd"/>
      <w:r>
        <w:t xml:space="preserve"> &lt; MAX_INT</w:t>
      </w:r>
    </w:p>
    <w:p w14:paraId="34590557" w14:textId="77777777" w:rsidR="003B01F7" w:rsidRDefault="009D7A82" w:rsidP="009B123E">
      <w:pPr>
        <w:pStyle w:val="NoSpacing"/>
      </w:pPr>
      <w:r>
        <w:tab/>
      </w:r>
      <w:r>
        <w:tab/>
      </w:r>
      <w:r>
        <w:tab/>
      </w:r>
      <w:r>
        <w:tab/>
        <w:t xml:space="preserve"># </w:t>
      </w:r>
      <w:proofErr w:type="spellStart"/>
      <w:r w:rsidR="003B01F7">
        <w:t>numberAsString</w:t>
      </w:r>
      <w:proofErr w:type="spellEnd"/>
      <w:r w:rsidR="003B01F7">
        <w:t xml:space="preserve"> = “0” + </w:t>
      </w:r>
      <w:proofErr w:type="spellStart"/>
      <w:r w:rsidR="003B01F7">
        <w:t>numberAsString</w:t>
      </w:r>
      <w:proofErr w:type="spellEnd"/>
    </w:p>
    <w:p w14:paraId="716907F5" w14:textId="77777777" w:rsidR="003B01F7" w:rsidRDefault="003B01F7" w:rsidP="009B123E">
      <w:pPr>
        <w:pStyle w:val="NoSpacing"/>
      </w:pPr>
      <w:r>
        <w:tab/>
      </w:r>
      <w:r>
        <w:tab/>
      </w:r>
      <w:r>
        <w:tab/>
        <w:t># else</w:t>
      </w:r>
    </w:p>
    <w:p w14:paraId="14E07ED8" w14:textId="77777777" w:rsidR="003B01F7" w:rsidRDefault="003B01F7" w:rsidP="009B123E">
      <w:pPr>
        <w:pStyle w:val="NoSpacing"/>
      </w:pPr>
      <w:r>
        <w:tab/>
      </w:r>
      <w:r>
        <w:tab/>
      </w:r>
      <w:r>
        <w:tab/>
      </w:r>
      <w:r>
        <w:tab/>
        <w:t># break</w:t>
      </w:r>
    </w:p>
    <w:p w14:paraId="5CB7F220" w14:textId="684C35BE" w:rsidR="006F2B6E" w:rsidRDefault="003B01F7" w:rsidP="009B123E">
      <w:pPr>
        <w:pStyle w:val="NoSpacing"/>
      </w:pPr>
      <w:r>
        <w:tab/>
      </w:r>
      <w:r>
        <w:tab/>
        <w:t xml:space="preserve"># return </w:t>
      </w:r>
      <w:proofErr w:type="spellStart"/>
      <w:r>
        <w:t>numberAsString</w:t>
      </w:r>
      <w:proofErr w:type="spellEnd"/>
      <w:r w:rsidR="006F2B6E">
        <w:br w:type="page"/>
      </w:r>
    </w:p>
    <w:p w14:paraId="1BE3981D" w14:textId="05D5234D" w:rsidR="009919FE" w:rsidRDefault="006F2B6E" w:rsidP="009919FE">
      <w:pPr>
        <w:pStyle w:val="NoSpacing"/>
      </w:pPr>
      <w:r>
        <w:lastRenderedPageBreak/>
        <w:t>Diagram</w:t>
      </w:r>
    </w:p>
    <w:p w14:paraId="7BD70779" w14:textId="06622C70" w:rsidR="006F2B6E" w:rsidRDefault="00467A4F" w:rsidP="009919FE">
      <w:pPr>
        <w:pStyle w:val="NoSpacing"/>
      </w:pPr>
      <w:r>
        <w:rPr>
          <w:noProof/>
        </w:rPr>
        <w:drawing>
          <wp:inline distT="0" distB="0" distL="0" distR="0" wp14:anchorId="7F4F692D" wp14:editId="77157431">
            <wp:extent cx="5943600" cy="7033260"/>
            <wp:effectExtent l="0" t="0" r="0" b="0"/>
            <wp:docPr id="1969807979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807979" name="Picture 2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3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D6701" w14:textId="77777777" w:rsidR="00467A4F" w:rsidRDefault="00467A4F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38E86C79" w14:textId="42B2E0F8" w:rsidR="007E75EC" w:rsidRDefault="007E75EC" w:rsidP="007E75EC">
      <w:pPr>
        <w:pStyle w:val="Heading1"/>
      </w:pPr>
      <w:r>
        <w:lastRenderedPageBreak/>
        <w:t>TEST PLAN</w:t>
      </w:r>
    </w:p>
    <w:p w14:paraId="47962DC1" w14:textId="77777777" w:rsidR="007E75EC" w:rsidRDefault="007E75EC" w:rsidP="007E75EC"/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345"/>
        <w:gridCol w:w="4977"/>
        <w:gridCol w:w="3028"/>
      </w:tblGrid>
      <w:tr w:rsidR="007E75EC" w14:paraId="4788677A" w14:textId="77777777" w:rsidTr="00ED68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6766301C" w14:textId="77777777" w:rsidR="007E75EC" w:rsidRDefault="007E75EC" w:rsidP="00ED689E">
            <w:pPr>
              <w:tabs>
                <w:tab w:val="left" w:pos="1755"/>
              </w:tabs>
            </w:pPr>
            <w:r>
              <w:t>Test #</w:t>
            </w:r>
          </w:p>
        </w:tc>
        <w:tc>
          <w:tcPr>
            <w:tcW w:w="4977" w:type="dxa"/>
          </w:tcPr>
          <w:p w14:paraId="56508AB2" w14:textId="77777777" w:rsidR="007E75EC" w:rsidRDefault="007E75EC" w:rsidP="00ED689E">
            <w:pPr>
              <w:tabs>
                <w:tab w:val="left" w:pos="175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ab/>
              <w:t>Input</w:t>
            </w:r>
          </w:p>
          <w:p w14:paraId="6AE5B769" w14:textId="77777777" w:rsidR="007E75EC" w:rsidRDefault="007E75EC" w:rsidP="00ED689E">
            <w:pPr>
              <w:tabs>
                <w:tab w:val="left" w:pos="175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8" w:type="dxa"/>
          </w:tcPr>
          <w:p w14:paraId="09BA34CE" w14:textId="77777777" w:rsidR="007E75EC" w:rsidRDefault="007E75EC" w:rsidP="00ED68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Output</w:t>
            </w:r>
          </w:p>
        </w:tc>
      </w:tr>
      <w:tr w:rsidR="007E75EC" w14:paraId="3FF082F3" w14:textId="77777777" w:rsidTr="00ED68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56F68657" w14:textId="77777777" w:rsidR="007E75EC" w:rsidRDefault="007E75EC" w:rsidP="00ED689E">
            <w:r>
              <w:t>1</w:t>
            </w:r>
          </w:p>
        </w:tc>
        <w:tc>
          <w:tcPr>
            <w:tcW w:w="4977" w:type="dxa"/>
          </w:tcPr>
          <w:p w14:paraId="6365B329" w14:textId="51776A95" w:rsidR="002469F6" w:rsidRPr="002469F6" w:rsidRDefault="002469F6" w:rsidP="002469F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80808"/>
              </w:rPr>
            </w:pPr>
            <w:r w:rsidRPr="002469F6">
              <w:t xml:space="preserve">Enter an Integer: </w:t>
            </w:r>
            <w:r>
              <w:t>34</w:t>
            </w:r>
          </w:p>
          <w:p w14:paraId="4A8C9B56" w14:textId="3A954231" w:rsidR="007E75EC" w:rsidRPr="002469F6" w:rsidRDefault="002469F6" w:rsidP="002469F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80808"/>
              </w:rPr>
            </w:pPr>
            <w:r>
              <w:t xml:space="preserve">Enter the width: </w:t>
            </w:r>
            <w:r>
              <w:t>4</w:t>
            </w:r>
          </w:p>
        </w:tc>
        <w:tc>
          <w:tcPr>
            <w:tcW w:w="3028" w:type="dxa"/>
          </w:tcPr>
          <w:p w14:paraId="0F300305" w14:textId="629A0643" w:rsidR="007E75EC" w:rsidRDefault="00FD67D1" w:rsidP="00ED68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0034</w:t>
            </w:r>
          </w:p>
        </w:tc>
      </w:tr>
      <w:tr w:rsidR="002469F6" w14:paraId="08A6F0C5" w14:textId="77777777" w:rsidTr="00ED68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08DC7D98" w14:textId="77777777" w:rsidR="002469F6" w:rsidRDefault="002469F6" w:rsidP="002469F6">
            <w:r>
              <w:t>2</w:t>
            </w:r>
          </w:p>
        </w:tc>
        <w:tc>
          <w:tcPr>
            <w:tcW w:w="4977" w:type="dxa"/>
          </w:tcPr>
          <w:p w14:paraId="7AB161E6" w14:textId="64471ECD" w:rsidR="002469F6" w:rsidRPr="002469F6" w:rsidRDefault="002469F6" w:rsidP="002469F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80808"/>
              </w:rPr>
            </w:pPr>
            <w:r w:rsidRPr="002469F6">
              <w:t xml:space="preserve">Enter an Integer: </w:t>
            </w:r>
            <w:r>
              <w:t>34</w:t>
            </w:r>
          </w:p>
          <w:p w14:paraId="0DCAF77B" w14:textId="0B19359C" w:rsidR="002469F6" w:rsidRDefault="002469F6" w:rsidP="002469F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Enter the width: </w:t>
            </w:r>
            <w:r>
              <w:t>5</w:t>
            </w:r>
          </w:p>
        </w:tc>
        <w:tc>
          <w:tcPr>
            <w:tcW w:w="3028" w:type="dxa"/>
          </w:tcPr>
          <w:p w14:paraId="3E84D332" w14:textId="19811785" w:rsidR="002469F6" w:rsidRDefault="00FD67D1" w:rsidP="00246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00034</w:t>
            </w:r>
          </w:p>
        </w:tc>
      </w:tr>
      <w:tr w:rsidR="002469F6" w14:paraId="6E840D67" w14:textId="77777777" w:rsidTr="00ED68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076F739C" w14:textId="77777777" w:rsidR="002469F6" w:rsidRDefault="002469F6" w:rsidP="002469F6">
            <w:r>
              <w:t>3</w:t>
            </w:r>
          </w:p>
        </w:tc>
        <w:tc>
          <w:tcPr>
            <w:tcW w:w="4977" w:type="dxa"/>
          </w:tcPr>
          <w:p w14:paraId="23D8FF2D" w14:textId="1261520C" w:rsidR="002469F6" w:rsidRPr="002469F6" w:rsidRDefault="002469F6" w:rsidP="002469F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80808"/>
              </w:rPr>
            </w:pPr>
            <w:r w:rsidRPr="002469F6">
              <w:t xml:space="preserve">Enter an Integer: </w:t>
            </w:r>
            <w:r>
              <w:t>34</w:t>
            </w:r>
          </w:p>
          <w:p w14:paraId="59B2EA6F" w14:textId="0A8835CE" w:rsidR="002469F6" w:rsidRDefault="002469F6" w:rsidP="002469F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Enter the width: </w:t>
            </w:r>
            <w:r w:rsidR="00FD67D1">
              <w:t>1</w:t>
            </w:r>
          </w:p>
        </w:tc>
        <w:tc>
          <w:tcPr>
            <w:tcW w:w="3028" w:type="dxa"/>
          </w:tcPr>
          <w:p w14:paraId="3FD87818" w14:textId="4D1C1414" w:rsidR="002469F6" w:rsidRDefault="00FD67D1" w:rsidP="00246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34</w:t>
            </w:r>
          </w:p>
        </w:tc>
      </w:tr>
    </w:tbl>
    <w:p w14:paraId="5B031CB5" w14:textId="77777777" w:rsidR="007E75EC" w:rsidRDefault="007E75EC" w:rsidP="007E75EC"/>
    <w:p w14:paraId="21712200" w14:textId="77777777" w:rsidR="007E75EC" w:rsidRDefault="007E75EC" w:rsidP="007E75EC">
      <w:pPr>
        <w:pStyle w:val="Heading1"/>
      </w:pPr>
      <w:r>
        <w:t>SCREEN SHOTS</w:t>
      </w:r>
    </w:p>
    <w:p w14:paraId="2C50F5B1" w14:textId="493B2738" w:rsidR="00FC6C23" w:rsidRDefault="00FD67D1" w:rsidP="00FC6C23">
      <w:r>
        <w:t>1</w:t>
      </w:r>
    </w:p>
    <w:p w14:paraId="5F022D50" w14:textId="070FFBDA" w:rsidR="00FD67D1" w:rsidRDefault="00B14B2C" w:rsidP="00FC6C23">
      <w:r w:rsidRPr="00B14B2C">
        <w:drawing>
          <wp:inline distT="0" distB="0" distL="0" distR="0" wp14:anchorId="0B3D9A0A" wp14:editId="554B1BD1">
            <wp:extent cx="3848637" cy="1047896"/>
            <wp:effectExtent l="0" t="0" r="0" b="0"/>
            <wp:docPr id="1895238723" name="Picture 1" descr="A blue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238723" name="Picture 1" descr="A blue screen with whit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E818E" w14:textId="63BD0385" w:rsidR="00FD67D1" w:rsidRDefault="00FD67D1" w:rsidP="00FC6C23">
      <w:r>
        <w:t>2</w:t>
      </w:r>
    </w:p>
    <w:p w14:paraId="6C15EA05" w14:textId="3B689289" w:rsidR="00FD67D1" w:rsidRDefault="00B14B2C" w:rsidP="00FC6C23">
      <w:r w:rsidRPr="00B14B2C">
        <w:drawing>
          <wp:inline distT="0" distB="0" distL="0" distR="0" wp14:anchorId="35CA688A" wp14:editId="311936A6">
            <wp:extent cx="3296110" cy="838317"/>
            <wp:effectExtent l="0" t="0" r="0" b="0"/>
            <wp:docPr id="123011208" name="Picture 1" descr="A blue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11208" name="Picture 1" descr="A blue screen with whit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715C8" w14:textId="546B518D" w:rsidR="00FD67D1" w:rsidRDefault="00FD67D1" w:rsidP="00FC6C23">
      <w:r>
        <w:t>3</w:t>
      </w:r>
    </w:p>
    <w:p w14:paraId="769E9E1E" w14:textId="26034D6A" w:rsidR="00FD67D1" w:rsidRDefault="001C6FE9" w:rsidP="00FC6C23">
      <w:r w:rsidRPr="001C6FE9">
        <w:drawing>
          <wp:inline distT="0" distB="0" distL="0" distR="0" wp14:anchorId="67BDA250" wp14:editId="7108C9DA">
            <wp:extent cx="3248478" cy="905001"/>
            <wp:effectExtent l="0" t="0" r="9525" b="9525"/>
            <wp:docPr id="873482682" name="Picture 1" descr="A blue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482682" name="Picture 1" descr="A blue screen with white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8984E" w14:textId="77777777" w:rsidR="00FD67D1" w:rsidRPr="00FC6C23" w:rsidRDefault="00FD67D1" w:rsidP="00FC6C23"/>
    <w:sectPr w:rsidR="00FD67D1" w:rsidRPr="00FC6C23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35DAAB" w14:textId="77777777" w:rsidR="00F910BD" w:rsidRDefault="00F910BD" w:rsidP="009919FE">
      <w:pPr>
        <w:spacing w:after="0" w:line="240" w:lineRule="auto"/>
      </w:pPr>
      <w:r>
        <w:separator/>
      </w:r>
    </w:p>
  </w:endnote>
  <w:endnote w:type="continuationSeparator" w:id="0">
    <w:p w14:paraId="10CEC8DF" w14:textId="77777777" w:rsidR="00F910BD" w:rsidRDefault="00F910BD" w:rsidP="009919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4E3455" w14:textId="77777777" w:rsidR="00F910BD" w:rsidRDefault="00F910BD" w:rsidP="009919FE">
      <w:pPr>
        <w:spacing w:after="0" w:line="240" w:lineRule="auto"/>
      </w:pPr>
      <w:r>
        <w:separator/>
      </w:r>
    </w:p>
  </w:footnote>
  <w:footnote w:type="continuationSeparator" w:id="0">
    <w:p w14:paraId="22608F17" w14:textId="77777777" w:rsidR="00F910BD" w:rsidRDefault="00F910BD" w:rsidP="009919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Light"/>
      <w:tblW w:w="0" w:type="auto"/>
      <w:tblLook w:val="04A0" w:firstRow="1" w:lastRow="0" w:firstColumn="1" w:lastColumn="0" w:noHBand="0" w:noVBand="1"/>
    </w:tblPr>
    <w:tblGrid>
      <w:gridCol w:w="3116"/>
      <w:gridCol w:w="3117"/>
      <w:gridCol w:w="3117"/>
    </w:tblGrid>
    <w:tr w:rsidR="009919FE" w14:paraId="6869B972" w14:textId="77777777" w:rsidTr="009919FE">
      <w:tc>
        <w:tcPr>
          <w:tcW w:w="3116" w:type="dxa"/>
        </w:tcPr>
        <w:p w14:paraId="65914F83" w14:textId="77777777" w:rsidR="009919FE" w:rsidRDefault="009919FE">
          <w:pPr>
            <w:pStyle w:val="Header"/>
          </w:pPr>
          <w:r>
            <w:t>Alberth Matos</w:t>
          </w:r>
        </w:p>
      </w:tc>
      <w:tc>
        <w:tcPr>
          <w:tcW w:w="3117" w:type="dxa"/>
        </w:tcPr>
        <w:p w14:paraId="12A4534C" w14:textId="77777777" w:rsidR="009919FE" w:rsidRDefault="009919FE">
          <w:pPr>
            <w:pStyle w:val="Header"/>
          </w:pPr>
          <w:r>
            <w:t>CMSC 115</w:t>
          </w:r>
        </w:p>
      </w:tc>
      <w:tc>
        <w:tcPr>
          <w:tcW w:w="3117" w:type="dxa"/>
        </w:tcPr>
        <w:p w14:paraId="451C4401" w14:textId="08C2101A" w:rsidR="009919FE" w:rsidRDefault="00F910BD">
          <w:pPr>
            <w:pStyle w:val="Header"/>
          </w:pPr>
          <w:r>
            <w:t>09/26/2023</w:t>
          </w:r>
        </w:p>
      </w:tc>
    </w:tr>
  </w:tbl>
  <w:p w14:paraId="3AFC3783" w14:textId="77777777" w:rsidR="009919FE" w:rsidRDefault="009919F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0BD"/>
    <w:rsid w:val="00050C50"/>
    <w:rsid w:val="00064B63"/>
    <w:rsid w:val="000C6B32"/>
    <w:rsid w:val="00130D4F"/>
    <w:rsid w:val="001C6FE9"/>
    <w:rsid w:val="002469F6"/>
    <w:rsid w:val="003B01F7"/>
    <w:rsid w:val="00451853"/>
    <w:rsid w:val="00467A4F"/>
    <w:rsid w:val="004C56C4"/>
    <w:rsid w:val="00585EDB"/>
    <w:rsid w:val="005E0D50"/>
    <w:rsid w:val="00640BEC"/>
    <w:rsid w:val="006F2B6E"/>
    <w:rsid w:val="00703A85"/>
    <w:rsid w:val="007E75EC"/>
    <w:rsid w:val="00832BAB"/>
    <w:rsid w:val="009919FE"/>
    <w:rsid w:val="009B123E"/>
    <w:rsid w:val="009D7A82"/>
    <w:rsid w:val="00A37FEF"/>
    <w:rsid w:val="00B14B2C"/>
    <w:rsid w:val="00BE4982"/>
    <w:rsid w:val="00CF3FEA"/>
    <w:rsid w:val="00DC02C6"/>
    <w:rsid w:val="00E33548"/>
    <w:rsid w:val="00F910BD"/>
    <w:rsid w:val="00FB5FA5"/>
    <w:rsid w:val="00FC6C23"/>
    <w:rsid w:val="00FD6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20457"/>
  <w15:chartTrackingRefBased/>
  <w15:docId w15:val="{831C5D70-C04A-417C-BE01-9BACDF9ED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19FE"/>
  </w:style>
  <w:style w:type="paragraph" w:styleId="Heading1">
    <w:name w:val="heading 1"/>
    <w:basedOn w:val="Normal"/>
    <w:next w:val="Normal"/>
    <w:link w:val="Heading1Char"/>
    <w:uiPriority w:val="9"/>
    <w:qFormat/>
    <w:rsid w:val="009919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19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19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19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19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19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19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19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19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19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19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19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19F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19F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19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19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19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19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19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19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19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19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19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19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19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19F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19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19F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19F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919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19FE"/>
  </w:style>
  <w:style w:type="paragraph" w:styleId="Footer">
    <w:name w:val="footer"/>
    <w:basedOn w:val="Normal"/>
    <w:link w:val="FooterChar"/>
    <w:uiPriority w:val="99"/>
    <w:unhideWhenUsed/>
    <w:rsid w:val="009919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19FE"/>
  </w:style>
  <w:style w:type="table" w:styleId="TableGrid">
    <w:name w:val="Table Grid"/>
    <w:basedOn w:val="TableNormal"/>
    <w:uiPriority w:val="39"/>
    <w:rsid w:val="009919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9919F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">
    <w:name w:val="Grid Table 1 Light"/>
    <w:basedOn w:val="TableNormal"/>
    <w:uiPriority w:val="46"/>
    <w:rsid w:val="009919F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Spacing">
    <w:name w:val="No Spacing"/>
    <w:uiPriority w:val="1"/>
    <w:qFormat/>
    <w:rsid w:val="009919FE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2469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469F6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34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02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52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3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71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72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berth\OneDrive\Documents\UMGC\CMSC%20115\Test%20Pla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 Plan.dotx</Template>
  <TotalTime>59</TotalTime>
  <Pages>3</Pages>
  <Words>116</Words>
  <Characters>664</Characters>
  <Application>Microsoft Office Word</Application>
  <DocSecurity>0</DocSecurity>
  <Lines>5</Lines>
  <Paragraphs>1</Paragraphs>
  <ScaleCrop>false</ScaleCrop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Alberth Matos</dc:creator>
  <cp:keywords/>
  <dc:description/>
  <cp:lastModifiedBy>Alberth Matos</cp:lastModifiedBy>
  <cp:revision>23</cp:revision>
  <dcterms:created xsi:type="dcterms:W3CDTF">2023-09-26T20:03:00Z</dcterms:created>
  <dcterms:modified xsi:type="dcterms:W3CDTF">2023-09-26T21:21:00Z</dcterms:modified>
</cp:coreProperties>
</file>